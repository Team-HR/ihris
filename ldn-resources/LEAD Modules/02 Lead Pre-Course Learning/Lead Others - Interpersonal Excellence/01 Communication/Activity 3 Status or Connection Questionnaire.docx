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93" w:rsidRDefault="00B315EE">
      <w:pPr>
        <w:rPr>
          <w:rFonts w:ascii="Arial" w:hAnsi="Arial" w:cs="Arial"/>
          <w:b/>
          <w:sz w:val="36"/>
          <w:szCs w:val="36"/>
        </w:rPr>
      </w:pPr>
      <w:r w:rsidRPr="00B315EE">
        <w:rPr>
          <w:rFonts w:ascii="Arial" w:hAnsi="Arial" w:cs="Arial"/>
          <w:b/>
          <w:sz w:val="36"/>
          <w:szCs w:val="36"/>
        </w:rPr>
        <w:t>Status or Connection?</w:t>
      </w:r>
    </w:p>
    <w:p w:rsidR="009F229D" w:rsidRPr="009F229D" w:rsidRDefault="009F229D">
      <w:pPr>
        <w:rPr>
          <w:rFonts w:ascii="Arial" w:hAnsi="Arial" w:cs="Arial"/>
          <w:b/>
          <w:sz w:val="28"/>
          <w:szCs w:val="28"/>
        </w:rPr>
      </w:pPr>
      <w:r w:rsidRPr="009F229D">
        <w:rPr>
          <w:rFonts w:ascii="Arial" w:hAnsi="Arial" w:cs="Arial"/>
          <w:b/>
          <w:sz w:val="28"/>
          <w:szCs w:val="28"/>
        </w:rPr>
        <w:t>Which statement is most like you at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503"/>
        <w:gridCol w:w="567"/>
        <w:gridCol w:w="4485"/>
      </w:tblGrid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3503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Column A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485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Column B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Want to be credible, respected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Want to be likeable and empathetic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Focus on precision and getting the job done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Focus on the people and the relationship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Analytical and objective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Instinctive and emotional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 in style – body upright and owns space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 and chatty in style – body is fluid, allow others to take up space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Direct: tell people what needs to be said in a straightforward way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Indirect: speak empathetically, tuning in and adapting to what people want to hear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 to influence more by push than pull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 to influence more by pull than push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tends to be lower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tends to be warmer and melodic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Focus on the big picture, the goal – steps back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Focus on the people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Comfortable in formal situations where you can play your power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Comfortable in informal situations where you can build relationships</w:t>
            </w:r>
          </w:p>
        </w:tc>
      </w:tr>
      <w:tr w:rsidR="00B315EE" w:rsidTr="00B315EE">
        <w:tc>
          <w:tcPr>
            <w:tcW w:w="461" w:type="dxa"/>
          </w:tcPr>
          <w:p w:rsidR="00B315EE" w:rsidRDefault="00B315EE" w:rsidP="00B315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503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Still and don’t do much social smiling – comfortable with pauses</w:t>
            </w:r>
          </w:p>
        </w:tc>
        <w:tc>
          <w:tcPr>
            <w:tcW w:w="567" w:type="dxa"/>
          </w:tcPr>
          <w:p w:rsidR="00B315EE" w:rsidRDefault="00B315EE" w:rsidP="00B315EE">
            <w:pPr>
              <w:spacing w:line="360" w:lineRule="auto"/>
            </w:pPr>
            <w:r w:rsidRPr="008C4BF7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4485" w:type="dxa"/>
          </w:tcPr>
          <w:p w:rsidR="00B315EE" w:rsidRPr="00B315EE" w:rsidRDefault="00B315EE" w:rsidP="00B315E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Warm and mobile, lots of nodding and smiling to make others comfortable – fill a pause</w:t>
            </w:r>
          </w:p>
        </w:tc>
      </w:tr>
    </w:tbl>
    <w:p w:rsidR="00B315EE" w:rsidRDefault="00B315EE">
      <w:pPr>
        <w:rPr>
          <w:rFonts w:ascii="Arial" w:hAnsi="Arial" w:cs="Arial"/>
          <w:b/>
        </w:rPr>
      </w:pPr>
    </w:p>
    <w:p w:rsidR="00B315EE" w:rsidRDefault="0053576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Mostly A answers: </w:t>
      </w:r>
      <w:r>
        <w:rPr>
          <w:rFonts w:ascii="Arial" w:hAnsi="Arial" w:cs="Arial"/>
        </w:rPr>
        <w:t xml:space="preserve">Your habit is to be more </w:t>
      </w:r>
      <w:r>
        <w:rPr>
          <w:rFonts w:ascii="Arial" w:hAnsi="Arial" w:cs="Arial"/>
          <w:i/>
        </w:rPr>
        <w:t>status</w:t>
      </w:r>
      <w:r>
        <w:rPr>
          <w:rFonts w:ascii="Arial" w:hAnsi="Arial" w:cs="Arial"/>
        </w:rPr>
        <w:t xml:space="preserve"> in life and you need to find the </w:t>
      </w:r>
      <w:r>
        <w:rPr>
          <w:rFonts w:ascii="Arial" w:hAnsi="Arial" w:cs="Arial"/>
          <w:i/>
        </w:rPr>
        <w:t>connection</w:t>
      </w:r>
      <w:r>
        <w:rPr>
          <w:rFonts w:ascii="Arial" w:hAnsi="Arial" w:cs="Arial"/>
        </w:rPr>
        <w:t xml:space="preserve"> side of you </w:t>
      </w:r>
      <w:proofErr w:type="gramStart"/>
      <w:r>
        <w:rPr>
          <w:rFonts w:ascii="Arial" w:hAnsi="Arial" w:cs="Arial"/>
        </w:rPr>
        <w:t>to truly find</w:t>
      </w:r>
      <w:proofErr w:type="gramEnd"/>
      <w:r>
        <w:rPr>
          <w:rFonts w:ascii="Arial" w:hAnsi="Arial" w:cs="Arial"/>
        </w:rPr>
        <w:t xml:space="preserve"> your gravitas. </w:t>
      </w:r>
    </w:p>
    <w:p w:rsidR="00AC5BFE" w:rsidRDefault="00AC5BFE" w:rsidP="00AC5BFE">
      <w:pPr>
        <w:rPr>
          <w:rFonts w:ascii="Arial" w:hAnsi="Arial" w:cs="Arial"/>
        </w:rPr>
      </w:pPr>
      <w:r>
        <w:rPr>
          <w:rFonts w:ascii="Arial" w:hAnsi="Arial" w:cs="Arial"/>
        </w:rPr>
        <w:t>Connection Tips and Tricks</w:t>
      </w:r>
    </w:p>
    <w:p w:rsidR="00AC5BFE" w:rsidRDefault="00AC5BFE" w:rsidP="00AC5B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Focus on Relationship, Not Task</w:t>
      </w:r>
    </w:p>
    <w:p w:rsidR="00AC5BFE" w:rsidRDefault="00AC5BFE" w:rsidP="00AC5B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 Informal</w:t>
      </w:r>
    </w:p>
    <w:p w:rsidR="00AC5BFE" w:rsidRDefault="00AC5BFE" w:rsidP="00AC5B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Lighten Your Expression</w:t>
      </w:r>
    </w:p>
    <w:p w:rsidR="00AC5BFE" w:rsidRPr="00AC5BFE" w:rsidRDefault="00AC5BFE" w:rsidP="00AC5B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See People as Old Friends</w:t>
      </w:r>
    </w:p>
    <w:p w:rsidR="0053576D" w:rsidRDefault="0053576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Mostly B answers: </w:t>
      </w:r>
      <w:r>
        <w:rPr>
          <w:rFonts w:ascii="Arial" w:hAnsi="Arial" w:cs="Arial"/>
        </w:rPr>
        <w:t xml:space="preserve">You tend to do more </w:t>
      </w:r>
      <w:r>
        <w:rPr>
          <w:rFonts w:ascii="Arial" w:hAnsi="Arial" w:cs="Arial"/>
          <w:i/>
        </w:rPr>
        <w:t>connection</w:t>
      </w:r>
      <w:r>
        <w:rPr>
          <w:rFonts w:ascii="Arial" w:hAnsi="Arial" w:cs="Arial"/>
        </w:rPr>
        <w:t xml:space="preserve"> in life and you will benefit from learning how to play more </w:t>
      </w:r>
      <w:r>
        <w:rPr>
          <w:rFonts w:ascii="Arial" w:hAnsi="Arial" w:cs="Arial"/>
          <w:i/>
        </w:rPr>
        <w:t xml:space="preserve">status </w:t>
      </w:r>
      <w:r>
        <w:rPr>
          <w:rFonts w:ascii="Arial" w:hAnsi="Arial" w:cs="Arial"/>
        </w:rPr>
        <w:t xml:space="preserve">to boost your gravitas. </w:t>
      </w:r>
    </w:p>
    <w:p w:rsidR="00AC5BFE" w:rsidRDefault="00AC5BFE">
      <w:pPr>
        <w:rPr>
          <w:rFonts w:ascii="Arial" w:hAnsi="Arial" w:cs="Arial"/>
        </w:rPr>
      </w:pPr>
      <w:r>
        <w:rPr>
          <w:rFonts w:ascii="Arial" w:hAnsi="Arial" w:cs="Arial"/>
        </w:rPr>
        <w:t>Status Tips and Tricks</w:t>
      </w:r>
    </w:p>
    <w:p w:rsidR="00AC5BFE" w:rsidRDefault="00AC5BFE" w:rsidP="00AC5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 the Power Pose</w:t>
      </w:r>
    </w:p>
    <w:p w:rsidR="00AC5BFE" w:rsidRDefault="00AC5BFE" w:rsidP="00AC5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Focus on Task, Not Relationship</w:t>
      </w:r>
    </w:p>
    <w:p w:rsidR="00AC5BFE" w:rsidRDefault="00AC5BFE" w:rsidP="00AC5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Minimise Nodding</w:t>
      </w:r>
    </w:p>
    <w:p w:rsidR="00AC5BFE" w:rsidRDefault="00AC5BFE" w:rsidP="00AC5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Cut Fillers</w:t>
      </w:r>
    </w:p>
    <w:p w:rsidR="00AC5BFE" w:rsidRPr="00AC5BFE" w:rsidRDefault="00AC5BFE" w:rsidP="00AC5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Go Overboard</w:t>
      </w:r>
      <w:bookmarkStart w:id="0" w:name="_GoBack"/>
      <w:bookmarkEnd w:id="0"/>
    </w:p>
    <w:p w:rsidR="00434C7C" w:rsidRDefault="00434C7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Mix of A and B answers: </w:t>
      </w:r>
      <w:r>
        <w:rPr>
          <w:rFonts w:ascii="Arial" w:hAnsi="Arial" w:cs="Arial"/>
        </w:rPr>
        <w:t xml:space="preserve">Your </w:t>
      </w:r>
      <w:r>
        <w:rPr>
          <w:rFonts w:ascii="Arial" w:hAnsi="Arial" w:cs="Arial"/>
          <w:i/>
        </w:rPr>
        <w:t xml:space="preserve">status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>connection</w:t>
      </w:r>
      <w:r>
        <w:rPr>
          <w:rFonts w:ascii="Arial" w:hAnsi="Arial" w:cs="Arial"/>
        </w:rPr>
        <w:t xml:space="preserve"> are in balance – a great foundation for gravitas.</w:t>
      </w:r>
    </w:p>
    <w:p w:rsidR="00AC5BFE" w:rsidRDefault="00AC5BFE">
      <w:pPr>
        <w:rPr>
          <w:rFonts w:ascii="Arial" w:hAnsi="Arial" w:cs="Arial"/>
        </w:rPr>
        <w:sectPr w:rsidR="00AC5B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76D" w:rsidRPr="0053576D" w:rsidRDefault="0053576D">
      <w:pPr>
        <w:rPr>
          <w:rFonts w:ascii="Arial" w:hAnsi="Arial" w:cs="Arial"/>
          <w:b/>
        </w:rPr>
      </w:pPr>
    </w:p>
    <w:sectPr w:rsidR="0053576D" w:rsidRPr="0053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6D08"/>
    <w:multiLevelType w:val="hybridMultilevel"/>
    <w:tmpl w:val="1ACC5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97C64"/>
    <w:multiLevelType w:val="hybridMultilevel"/>
    <w:tmpl w:val="C0D07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EE"/>
    <w:rsid w:val="00434C7C"/>
    <w:rsid w:val="0053576D"/>
    <w:rsid w:val="009017A0"/>
    <w:rsid w:val="009F229D"/>
    <w:rsid w:val="00AC5BFE"/>
    <w:rsid w:val="00B315EE"/>
    <w:rsid w:val="00C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EB5B"/>
  <w15:chartTrackingRefBased/>
  <w15:docId w15:val="{D738E416-B9A3-4CF1-9B36-FA7E6E78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C4D3DC6D.dotm</Template>
  <TotalTime>4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City Council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Weeks, Claire: WCC</dc:creator>
  <cp:keywords/>
  <dc:description/>
  <cp:lastModifiedBy>Weeks, Claire: WCC</cp:lastModifiedBy>
  <cp:revision>3</cp:revision>
  <dcterms:created xsi:type="dcterms:W3CDTF">2018-11-27T00:09:00Z</dcterms:created>
  <dcterms:modified xsi:type="dcterms:W3CDTF">2018-11-27T00:13:00Z</dcterms:modified>
</cp:coreProperties>
</file>